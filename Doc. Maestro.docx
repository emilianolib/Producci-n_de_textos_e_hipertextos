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D2" w:rsidRDefault="003A19D2" w:rsidP="009D0048">
      <w:pPr>
        <w:rPr>
          <w:lang w:val="de-DE"/>
        </w:rPr>
        <w:sectPr w:rsidR="003A19D2" w:rsidSect="009D0048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5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6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7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8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9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0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1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2"/>
    </w:p>
    <w:p w:rsidR="003A19D2" w:rsidRDefault="003A19D2" w:rsidP="009D0048">
      <w:pPr>
        <w:sectPr w:rsidR="003A19D2" w:rsidSect="009D0048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3"/>
    </w:p>
    <w:p w:rsidR="003A19D2" w:rsidRPr="009D0048" w:rsidRDefault="003A19D2" w:rsidP="009D0048">
      <w:pPr>
        <w:pStyle w:val="Ttulo1"/>
      </w:pPr>
      <w:subDoc r:id="rId14"/>
    </w:p>
    <w:sectPr w:rsidR="003A19D2" w:rsidRPr="009D0048" w:rsidSect="009D0048">
      <w:type w:val="continuous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48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B0FB2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A19D2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B5138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0048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55CF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05EF"/>
    <w:rsid w:val="00FC2854"/>
    <w:rsid w:val="00FC6C48"/>
    <w:rsid w:val="00FE26FD"/>
    <w:rsid w:val="00FE511F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B60F69F0-0122-4214-A3D4-84D8078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  <w:lang w:val="en-US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  <w:rPr>
      <w:lang w:val="en-US"/>
    </w:r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  <w:rPr>
      <w:lang w:val="en-US"/>
    </w:r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  <w:lang w:val="en-US"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  <w:rPr>
      <w:lang w:val="en-US"/>
    </w:r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  <w:rPr>
      <w:lang w:val="en-US"/>
    </w:r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  <w:lang w:val="en-US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  <w:lang w:val="en-US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customStyle="1" w:styleId="author1">
    <w:name w:val="author1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1">
    <w:name w:val="e-mail1"/>
    <w:rsid w:val="009D0048"/>
    <w:rPr>
      <w:rFonts w:ascii="Courier" w:hAnsi="Courier"/>
      <w:noProof/>
      <w:spacing w:val="-6"/>
      <w:lang w:val="en-US"/>
    </w:rPr>
  </w:style>
  <w:style w:type="paragraph" w:customStyle="1" w:styleId="figurecaption1">
    <w:name w:val="figurecaption1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1">
    <w:name w:val="p1a1"/>
    <w:basedOn w:val="Normal"/>
    <w:rsid w:val="009D0048"/>
    <w:pPr>
      <w:ind w:firstLine="0"/>
    </w:pPr>
  </w:style>
  <w:style w:type="paragraph" w:customStyle="1" w:styleId="heading11">
    <w:name w:val="heading11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1">
    <w:name w:val="image1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1">
    <w:name w:val="numitem1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1">
    <w:name w:val="Título1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0">
    <w:name w:val="Subtítulo1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1">
    <w:name w:val="abstract1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1">
    <w:name w:val="address1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2">
    <w:name w:val="author2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2">
    <w:name w:val="e-mail2"/>
    <w:rsid w:val="009D0048"/>
    <w:rPr>
      <w:rFonts w:ascii="Courier" w:hAnsi="Courier"/>
      <w:noProof/>
      <w:spacing w:val="-6"/>
      <w:lang w:val="en-US"/>
    </w:rPr>
  </w:style>
  <w:style w:type="paragraph" w:customStyle="1" w:styleId="figurecaption2">
    <w:name w:val="figurecaption2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2">
    <w:name w:val="p1a2"/>
    <w:basedOn w:val="Normal"/>
    <w:rsid w:val="009D0048"/>
    <w:pPr>
      <w:ind w:firstLine="0"/>
    </w:pPr>
  </w:style>
  <w:style w:type="paragraph" w:customStyle="1" w:styleId="heading12">
    <w:name w:val="heading12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2">
    <w:name w:val="image2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2">
    <w:name w:val="numitem2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10">
    <w:name w:val="Título11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1">
    <w:name w:val="Subtítulo11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2">
    <w:name w:val="abstract2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2">
    <w:name w:val="address2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3">
    <w:name w:val="author3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3">
    <w:name w:val="e-mail3"/>
    <w:rsid w:val="009D0048"/>
    <w:rPr>
      <w:rFonts w:ascii="Courier" w:hAnsi="Courier"/>
      <w:noProof/>
      <w:spacing w:val="-6"/>
      <w:lang w:val="en-US"/>
    </w:rPr>
  </w:style>
  <w:style w:type="paragraph" w:customStyle="1" w:styleId="figurecaption3">
    <w:name w:val="figurecaption3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3">
    <w:name w:val="p1a3"/>
    <w:basedOn w:val="Normal"/>
    <w:rsid w:val="009D0048"/>
    <w:pPr>
      <w:ind w:firstLine="0"/>
    </w:pPr>
  </w:style>
  <w:style w:type="paragraph" w:customStyle="1" w:styleId="heading13">
    <w:name w:val="heading13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3">
    <w:name w:val="image3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3">
    <w:name w:val="numitem3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2">
    <w:name w:val="Título12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2">
    <w:name w:val="Subtítulo12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3">
    <w:name w:val="abstract3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3">
    <w:name w:val="address3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4">
    <w:name w:val="author4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4">
    <w:name w:val="e-mail4"/>
    <w:rsid w:val="009D0048"/>
    <w:rPr>
      <w:rFonts w:ascii="Courier" w:hAnsi="Courier"/>
      <w:noProof/>
      <w:spacing w:val="-6"/>
      <w:lang w:val="en-US"/>
    </w:rPr>
  </w:style>
  <w:style w:type="paragraph" w:customStyle="1" w:styleId="figurecaption4">
    <w:name w:val="figurecaption4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4">
    <w:name w:val="p1a4"/>
    <w:basedOn w:val="Normal"/>
    <w:rsid w:val="009D0048"/>
    <w:pPr>
      <w:ind w:firstLine="0"/>
    </w:pPr>
  </w:style>
  <w:style w:type="paragraph" w:customStyle="1" w:styleId="heading14">
    <w:name w:val="heading14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4">
    <w:name w:val="image4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4">
    <w:name w:val="numitem4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3">
    <w:name w:val="Título13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3">
    <w:name w:val="Subtítulo13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4">
    <w:name w:val="abstract4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4">
    <w:name w:val="address4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5">
    <w:name w:val="author5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5">
    <w:name w:val="e-mail5"/>
    <w:rsid w:val="009D0048"/>
    <w:rPr>
      <w:rFonts w:ascii="Courier" w:hAnsi="Courier"/>
      <w:noProof/>
      <w:spacing w:val="-6"/>
      <w:lang w:val="en-US"/>
    </w:rPr>
  </w:style>
  <w:style w:type="paragraph" w:customStyle="1" w:styleId="figurecaption5">
    <w:name w:val="figurecaption5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5">
    <w:name w:val="p1a5"/>
    <w:basedOn w:val="Normal"/>
    <w:rsid w:val="009D0048"/>
    <w:pPr>
      <w:ind w:firstLine="0"/>
    </w:pPr>
  </w:style>
  <w:style w:type="paragraph" w:customStyle="1" w:styleId="heading15">
    <w:name w:val="heading15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5">
    <w:name w:val="image5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5">
    <w:name w:val="numitem5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4">
    <w:name w:val="Título14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4">
    <w:name w:val="Subtítulo14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5">
    <w:name w:val="abstract5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5">
    <w:name w:val="address5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6">
    <w:name w:val="author6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6">
    <w:name w:val="e-mail6"/>
    <w:rsid w:val="009D0048"/>
    <w:rPr>
      <w:rFonts w:ascii="Courier" w:hAnsi="Courier"/>
      <w:noProof/>
      <w:spacing w:val="-6"/>
      <w:lang w:val="en-US"/>
    </w:rPr>
  </w:style>
  <w:style w:type="paragraph" w:customStyle="1" w:styleId="figurecaption6">
    <w:name w:val="figurecaption6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6">
    <w:name w:val="p1a6"/>
    <w:basedOn w:val="Normal"/>
    <w:rsid w:val="009D0048"/>
    <w:pPr>
      <w:ind w:firstLine="0"/>
    </w:pPr>
  </w:style>
  <w:style w:type="paragraph" w:customStyle="1" w:styleId="heading16">
    <w:name w:val="heading16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6">
    <w:name w:val="image6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6">
    <w:name w:val="numitem6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5">
    <w:name w:val="Título15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5">
    <w:name w:val="Subtítulo15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6">
    <w:name w:val="abstract6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6">
    <w:name w:val="address6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7">
    <w:name w:val="author7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7">
    <w:name w:val="e-mail7"/>
    <w:rsid w:val="009D0048"/>
    <w:rPr>
      <w:rFonts w:ascii="Courier" w:hAnsi="Courier"/>
      <w:noProof/>
      <w:spacing w:val="-6"/>
      <w:lang w:val="en-US"/>
    </w:rPr>
  </w:style>
  <w:style w:type="paragraph" w:customStyle="1" w:styleId="figurecaption7">
    <w:name w:val="figurecaption7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7">
    <w:name w:val="p1a7"/>
    <w:basedOn w:val="Normal"/>
    <w:rsid w:val="009D0048"/>
    <w:pPr>
      <w:ind w:firstLine="0"/>
    </w:pPr>
  </w:style>
  <w:style w:type="paragraph" w:customStyle="1" w:styleId="heading17">
    <w:name w:val="heading17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7">
    <w:name w:val="image7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7">
    <w:name w:val="numitem7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6">
    <w:name w:val="Título16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6">
    <w:name w:val="Subtítulo16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7">
    <w:name w:val="abstract7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7">
    <w:name w:val="address7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8">
    <w:name w:val="author8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8">
    <w:name w:val="e-mail8"/>
    <w:rsid w:val="009D0048"/>
    <w:rPr>
      <w:rFonts w:ascii="Courier" w:hAnsi="Courier"/>
      <w:noProof/>
      <w:spacing w:val="-6"/>
      <w:lang w:val="en-US"/>
    </w:rPr>
  </w:style>
  <w:style w:type="paragraph" w:customStyle="1" w:styleId="figurecaption8">
    <w:name w:val="figurecaption8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8">
    <w:name w:val="p1a8"/>
    <w:basedOn w:val="Normal"/>
    <w:rsid w:val="009D0048"/>
    <w:pPr>
      <w:ind w:firstLine="0"/>
    </w:pPr>
  </w:style>
  <w:style w:type="paragraph" w:customStyle="1" w:styleId="heading18">
    <w:name w:val="heading18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8">
    <w:name w:val="image8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8">
    <w:name w:val="numitem8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7">
    <w:name w:val="Título17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7">
    <w:name w:val="Subtítulo17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8">
    <w:name w:val="abstract8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8">
    <w:name w:val="address8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9">
    <w:name w:val="author9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9">
    <w:name w:val="e-mail9"/>
    <w:rsid w:val="009D0048"/>
    <w:rPr>
      <w:rFonts w:ascii="Courier" w:hAnsi="Courier"/>
      <w:noProof/>
      <w:spacing w:val="-6"/>
      <w:lang w:val="en-US"/>
    </w:rPr>
  </w:style>
  <w:style w:type="paragraph" w:customStyle="1" w:styleId="figurecaption9">
    <w:name w:val="figurecaption9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9">
    <w:name w:val="p1a9"/>
    <w:basedOn w:val="Normal"/>
    <w:rsid w:val="009D0048"/>
    <w:pPr>
      <w:ind w:firstLine="0"/>
    </w:pPr>
  </w:style>
  <w:style w:type="paragraph" w:customStyle="1" w:styleId="heading19">
    <w:name w:val="heading19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9">
    <w:name w:val="image9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9">
    <w:name w:val="numitem9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8">
    <w:name w:val="Título18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8">
    <w:name w:val="Subtítulo18"/>
    <w:basedOn w:val="Ttulo11"/>
    <w:next w:val="author"/>
    <w:rsid w:val="009D0048"/>
    <w:pPr>
      <w:spacing w:before="120" w:line="280" w:lineRule="atLeast"/>
    </w:pPr>
    <w:rPr>
      <w:sz w:val="24"/>
    </w:rPr>
  </w:style>
  <w:style w:type="paragraph" w:customStyle="1" w:styleId="abstract9">
    <w:name w:val="abstract9"/>
    <w:basedOn w:val="Normal"/>
    <w:rsid w:val="009D0048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9">
    <w:name w:val="address9"/>
    <w:basedOn w:val="Normal"/>
    <w:rsid w:val="009D0048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10">
    <w:name w:val="author10"/>
    <w:basedOn w:val="Normal"/>
    <w:next w:val="address"/>
    <w:rsid w:val="009D0048"/>
    <w:pPr>
      <w:suppressAutoHyphens/>
      <w:spacing w:after="200"/>
      <w:ind w:firstLine="0"/>
      <w:jc w:val="center"/>
    </w:pPr>
  </w:style>
  <w:style w:type="character" w:customStyle="1" w:styleId="e-mail10">
    <w:name w:val="e-mail10"/>
    <w:rsid w:val="009D0048"/>
    <w:rPr>
      <w:rFonts w:ascii="Courier" w:hAnsi="Courier"/>
      <w:noProof/>
      <w:spacing w:val="-6"/>
      <w:lang w:val="en-US"/>
    </w:rPr>
  </w:style>
  <w:style w:type="paragraph" w:customStyle="1" w:styleId="figurecaption10">
    <w:name w:val="figurecaption10"/>
    <w:basedOn w:val="Normal"/>
    <w:next w:val="Normal"/>
    <w:rsid w:val="009D004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10">
    <w:name w:val="p1a10"/>
    <w:basedOn w:val="Normal"/>
    <w:rsid w:val="009D0048"/>
    <w:pPr>
      <w:ind w:firstLine="0"/>
    </w:pPr>
  </w:style>
  <w:style w:type="paragraph" w:customStyle="1" w:styleId="heading110">
    <w:name w:val="heading110"/>
    <w:basedOn w:val="Ttulo1"/>
    <w:next w:val="Normal"/>
    <w:rsid w:val="009D0048"/>
    <w:pPr>
      <w:tabs>
        <w:tab w:val="left" w:pos="567"/>
      </w:tabs>
    </w:pPr>
    <w:rPr>
      <w:bCs/>
    </w:rPr>
  </w:style>
  <w:style w:type="paragraph" w:customStyle="1" w:styleId="image10">
    <w:name w:val="image10"/>
    <w:basedOn w:val="Normal"/>
    <w:next w:val="Normal"/>
    <w:rsid w:val="009D0048"/>
    <w:pPr>
      <w:spacing w:before="240" w:after="120"/>
      <w:ind w:firstLine="0"/>
      <w:jc w:val="center"/>
    </w:pPr>
  </w:style>
  <w:style w:type="paragraph" w:customStyle="1" w:styleId="numitem10">
    <w:name w:val="numitem10"/>
    <w:basedOn w:val="Normal"/>
    <w:rsid w:val="009D0048"/>
    <w:pPr>
      <w:tabs>
        <w:tab w:val="num" w:pos="0"/>
      </w:tabs>
      <w:spacing w:before="160" w:after="160"/>
      <w:ind w:left="227" w:hanging="57"/>
      <w:contextualSpacing/>
    </w:pPr>
  </w:style>
  <w:style w:type="paragraph" w:customStyle="1" w:styleId="Ttulo19">
    <w:name w:val="Título19"/>
    <w:basedOn w:val="Normal"/>
    <w:next w:val="author"/>
    <w:rsid w:val="009D004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9">
    <w:name w:val="Subtítulo19"/>
    <w:basedOn w:val="Ttulo11"/>
    <w:next w:val="author"/>
    <w:rsid w:val="009D0048"/>
    <w:pPr>
      <w:spacing w:before="120" w:line="280" w:lineRule="atLeas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apitulo%204.docx" TargetMode="External"/><Relationship Id="rId13" Type="http://schemas.openxmlformats.org/officeDocument/2006/relationships/subDocument" Target="Capitulo%209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Capitulo%203.docx" TargetMode="External"/><Relationship Id="rId12" Type="http://schemas.openxmlformats.org/officeDocument/2006/relationships/subDocument" Target="Capitulo%208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subDocument" Target="Cap&#237;tulo%202.docx" TargetMode="External"/><Relationship Id="rId11" Type="http://schemas.openxmlformats.org/officeDocument/2006/relationships/subDocument" Target="Capitulo%207.docx" TargetMode="External"/><Relationship Id="rId5" Type="http://schemas.openxmlformats.org/officeDocument/2006/relationships/subDocument" Target="Cap&#237;tulo%201.docx" TargetMode="External"/><Relationship Id="rId15" Type="http://schemas.openxmlformats.org/officeDocument/2006/relationships/fontTable" Target="fontTable.xml"/><Relationship Id="rId10" Type="http://schemas.openxmlformats.org/officeDocument/2006/relationships/subDocument" Target="Capitulo%206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Capitulo%205.docx" TargetMode="External"/><Relationship Id="rId14" Type="http://schemas.openxmlformats.org/officeDocument/2006/relationships/subDocument" Target="Capitulo%2010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ano%20Liberal\Desktop\FACULTAD\4&#176;%20A&#209;O\1&#176;%20Semestre\T&#201;C.%20Y%20HERRAMIENTAS%20MODERNAS\Doc.%20Maestro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Emiliano Liberal</dc:creator>
  <cp:keywords/>
  <dc:description/>
  <cp:lastModifiedBy>Emiliano Liberal</cp:lastModifiedBy>
  <cp:revision>4</cp:revision>
  <cp:lastPrinted>2023-03-19T23:16:00Z</cp:lastPrinted>
  <dcterms:created xsi:type="dcterms:W3CDTF">2023-03-19T03:20:00Z</dcterms:created>
  <dcterms:modified xsi:type="dcterms:W3CDTF">2023-03-19T23:19:00Z</dcterms:modified>
</cp:coreProperties>
</file>